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ED1A5A5" w:rsidR="00372854" w:rsidRPr="00A25F6B" w:rsidRDefault="001A4675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aNÁLISE E dESENVOLVIMENTO DE sISTEMAS - ads</w:t>
      </w:r>
    </w:p>
    <w:p w14:paraId="36C16FE2" w14:textId="723C6550" w:rsid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</w:t>
      </w:r>
      <w:r w:rsidR="007351D6">
        <w:rPr>
          <w:b w:val="0"/>
          <w:sz w:val="28"/>
          <w:szCs w:val="28"/>
        </w:rPr>
        <w:t>E</w:t>
      </w:r>
      <w:r w:rsidR="00F876CB">
        <w:rPr>
          <w:b w:val="0"/>
          <w:sz w:val="28"/>
          <w:szCs w:val="28"/>
        </w:rPr>
        <w:t xml:space="preserve"> </w:t>
      </w:r>
      <w:r w:rsidR="007351D6">
        <w:rPr>
          <w:b w:val="0"/>
          <w:sz w:val="28"/>
          <w:szCs w:val="28"/>
        </w:rPr>
        <w:t>DESENVOLVIMENTO</w:t>
      </w:r>
      <w:r>
        <w:rPr>
          <w:b w:val="0"/>
          <w:sz w:val="28"/>
          <w:szCs w:val="28"/>
        </w:rPr>
        <w:t xml:space="preserve"> WEB</w:t>
      </w:r>
      <w:r w:rsidR="001A4675">
        <w:rPr>
          <w:b w:val="0"/>
          <w:sz w:val="28"/>
          <w:szCs w:val="28"/>
        </w:rPr>
        <w:t xml:space="preserve"> e</w:t>
      </w:r>
    </w:p>
    <w:p w14:paraId="47DE24AE" w14:textId="07774DF2" w:rsidR="001A4675" w:rsidRPr="00372854" w:rsidRDefault="001A4675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fUNDAMENTOS DE pROGRAMAÇÃO WEB</w:t>
      </w:r>
    </w:p>
    <w:p w14:paraId="35EE04A6" w14:textId="77777777" w:rsidR="00E66E98" w:rsidRDefault="00E66E98" w:rsidP="00E66E98">
      <w:pPr>
        <w:pStyle w:val="07-FolhadeRosto"/>
      </w:pPr>
    </w:p>
    <w:p w14:paraId="1B835249" w14:textId="21FD560F" w:rsidR="00E66E98" w:rsidRDefault="00E66E98" w:rsidP="001A4675">
      <w:pPr>
        <w:pStyle w:val="07-FolhadeRosto"/>
        <w:jc w:val="both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05BE52C4" w:rsidR="00A96CE3" w:rsidRPr="00A766B9" w:rsidRDefault="00133D58" w:rsidP="00A96CE3">
      <w:pPr>
        <w:pStyle w:val="07-FolhadeRosto"/>
        <w:jc w:val="right"/>
        <w:rPr>
          <w:b w:val="0"/>
        </w:rPr>
      </w:pPr>
      <w:r w:rsidRPr="0094284C">
        <w:rPr>
          <w:b w:val="0"/>
          <w:highlight w:val="yellow"/>
        </w:rPr>
        <w:t>Nome</w:t>
      </w:r>
      <w:r w:rsidR="00D55707">
        <w:rPr>
          <w:b w:val="0"/>
          <w:highlight w:val="yellow"/>
        </w:rPr>
        <w:t xml:space="preserve"> ALUNO</w:t>
      </w:r>
      <w:r w:rsidRPr="0094284C">
        <w:rPr>
          <w:b w:val="0"/>
          <w:highlight w:val="yellow"/>
        </w:rPr>
        <w:t>, RU</w:t>
      </w:r>
    </w:p>
    <w:p w14:paraId="22EA47E4" w14:textId="3C94ED9B" w:rsidR="00516CE2" w:rsidRPr="00372854" w:rsidRDefault="00D55707" w:rsidP="00A96CE3">
      <w:pPr>
        <w:pStyle w:val="07-FolhadeRosto"/>
        <w:jc w:val="right"/>
        <w:rPr>
          <w:b w:val="0"/>
        </w:rPr>
      </w:pPr>
      <w:r>
        <w:rPr>
          <w:b w:val="0"/>
        </w:rPr>
        <w:t>Prof. me. bruno kostiuk</w:t>
      </w:r>
      <w:r w:rsidR="00F37848">
        <w:rPr>
          <w:b w:val="0"/>
        </w:rPr>
        <w:t xml:space="preserve"> 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2E0C9512" w:rsidR="00E66E98" w:rsidRPr="00A766B9" w:rsidRDefault="00133D58" w:rsidP="00E66E98">
      <w:pPr>
        <w:pStyle w:val="07-FolhadeRosto"/>
        <w:rPr>
          <w:b w:val="0"/>
        </w:rPr>
      </w:pPr>
      <w:r w:rsidRPr="00D55707">
        <w:rPr>
          <w:b w:val="0"/>
          <w:highlight w:val="yellow"/>
        </w:rPr>
        <w:t>CIdade-estado</w:t>
      </w:r>
    </w:p>
    <w:p w14:paraId="6CB7950C" w14:textId="033C11C9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1A4675">
        <w:rPr>
          <w:b w:val="0"/>
        </w:rPr>
        <w:t>4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0D4D2241" w14:textId="65609BC7" w:rsidR="00D55707" w:rsidRPr="00D55707" w:rsidRDefault="00841957" w:rsidP="00D5570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Estrutura de pastas do projeto</w:t>
      </w:r>
      <w:r w:rsidR="00D55707">
        <w:rPr>
          <w:sz w:val="52"/>
          <w:szCs w:val="52"/>
        </w:rPr>
        <w:t>:</w:t>
      </w:r>
    </w:p>
    <w:p w14:paraId="0024E300" w14:textId="77777777" w:rsidR="00D55707" w:rsidRDefault="00841957" w:rsidP="00D5570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 w:rsidRPr="00D55707">
        <w:rPr>
          <w:sz w:val="52"/>
          <w:szCs w:val="52"/>
          <w:highlight w:val="yellow"/>
        </w:rPr>
        <w:t>(COLOCAR IMAGEM</w:t>
      </w:r>
      <w:r w:rsidR="00D55707">
        <w:rPr>
          <w:sz w:val="52"/>
          <w:szCs w:val="52"/>
          <w:highlight w:val="yellow"/>
        </w:rPr>
        <w:t xml:space="preserve"> DA PASTA DO PROJETO, MOSTRANDO ARQUIVOS E PASTAS DO SITE</w:t>
      </w:r>
      <w:r w:rsidRPr="00D55707">
        <w:rPr>
          <w:sz w:val="52"/>
          <w:szCs w:val="52"/>
          <w:highlight w:val="yellow"/>
        </w:rPr>
        <w:t>)</w:t>
      </w:r>
    </w:p>
    <w:p w14:paraId="7D611A1A" w14:textId="77777777" w:rsidR="00D55707" w:rsidRDefault="00D55707" w:rsidP="00D5570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 w:rsidRPr="00D55707">
        <w:rPr>
          <w:sz w:val="52"/>
          <w:szCs w:val="52"/>
        </w:rPr>
        <w:t xml:space="preserve">Código: </w:t>
      </w:r>
    </w:p>
    <w:p w14:paraId="60F43583" w14:textId="4A688A9F" w:rsidR="00841957" w:rsidRPr="00D55707" w:rsidRDefault="00D55707" w:rsidP="00D5570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 w:rsidRPr="00D55707">
        <w:rPr>
          <w:sz w:val="52"/>
          <w:szCs w:val="52"/>
          <w:highlight w:val="yellow"/>
        </w:rPr>
        <w:t>(COLOCAR IMAGE</w:t>
      </w:r>
      <w:r>
        <w:rPr>
          <w:sz w:val="52"/>
          <w:szCs w:val="52"/>
          <w:highlight w:val="yellow"/>
        </w:rPr>
        <w:t>NS</w:t>
      </w:r>
      <w:r w:rsidRPr="00D55707">
        <w:rPr>
          <w:sz w:val="52"/>
          <w:szCs w:val="52"/>
          <w:highlight w:val="yellow"/>
        </w:rPr>
        <w:t xml:space="preserve"> D</w:t>
      </w:r>
      <w:r>
        <w:rPr>
          <w:sz w:val="52"/>
          <w:szCs w:val="52"/>
          <w:highlight w:val="yellow"/>
        </w:rPr>
        <w:t>E</w:t>
      </w:r>
      <w:r w:rsidRPr="00D55707">
        <w:rPr>
          <w:sz w:val="52"/>
          <w:szCs w:val="52"/>
          <w:highlight w:val="yellow"/>
        </w:rPr>
        <w:t xml:space="preserve"> </w:t>
      </w:r>
      <w:r>
        <w:rPr>
          <w:sz w:val="52"/>
          <w:szCs w:val="52"/>
          <w:highlight w:val="yellow"/>
        </w:rPr>
        <w:t>ARQUIVO DE CÓDIGO UTILIZADO, CONFORME ROTEIRO DE ATIVIDADE</w:t>
      </w:r>
      <w:r w:rsidRPr="00D55707">
        <w:rPr>
          <w:sz w:val="52"/>
          <w:szCs w:val="52"/>
          <w:highlight w:val="yellow"/>
        </w:rPr>
        <w:t>)</w:t>
      </w:r>
    </w:p>
    <w:p w14:paraId="104C92A5" w14:textId="62EF7053" w:rsidR="00841957" w:rsidRDefault="00D55707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t>Endereço do site:</w:t>
      </w:r>
    </w:p>
    <w:p w14:paraId="3D127612" w14:textId="5B7E6AD7" w:rsidR="00D55707" w:rsidRPr="00D55707" w:rsidRDefault="00D55707" w:rsidP="00D5570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 w:rsidRPr="00D55707">
        <w:rPr>
          <w:sz w:val="52"/>
          <w:szCs w:val="52"/>
          <w:highlight w:val="yellow"/>
        </w:rPr>
        <w:t>(</w:t>
      </w:r>
      <w:r>
        <w:rPr>
          <w:sz w:val="52"/>
          <w:szCs w:val="52"/>
          <w:highlight w:val="yellow"/>
        </w:rPr>
        <w:t>COLOCAR O LINK DO SITE</w:t>
      </w:r>
      <w:r w:rsidRPr="00D55707">
        <w:rPr>
          <w:sz w:val="52"/>
          <w:szCs w:val="52"/>
          <w:highlight w:val="yellow"/>
        </w:rPr>
        <w:t>)</w:t>
      </w:r>
    </w:p>
    <w:p w14:paraId="37D337DA" w14:textId="77777777" w:rsidR="00D55707" w:rsidRPr="00841957" w:rsidRDefault="00D55707" w:rsidP="00D5570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</w:p>
    <w:sectPr w:rsidR="00D55707" w:rsidRPr="00841957" w:rsidSect="00D55D22">
      <w:footerReference w:type="first" r:id="rId13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30A3D" w14:textId="77777777" w:rsidR="00760906" w:rsidRDefault="00760906">
      <w:r>
        <w:separator/>
      </w:r>
    </w:p>
  </w:endnote>
  <w:endnote w:type="continuationSeparator" w:id="0">
    <w:p w14:paraId="04684FFF" w14:textId="77777777" w:rsidR="00760906" w:rsidRDefault="0076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0E6E0" w14:textId="77777777" w:rsidR="00760906" w:rsidRDefault="00760906">
      <w:r>
        <w:separator/>
      </w:r>
    </w:p>
  </w:footnote>
  <w:footnote w:type="continuationSeparator" w:id="0">
    <w:p w14:paraId="1F11D28D" w14:textId="77777777" w:rsidR="00760906" w:rsidRDefault="00760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5062">
    <w:abstractNumId w:val="10"/>
  </w:num>
  <w:num w:numId="2" w16cid:durableId="4809988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09039">
    <w:abstractNumId w:val="6"/>
  </w:num>
  <w:num w:numId="4" w16cid:durableId="679746789">
    <w:abstractNumId w:val="4"/>
  </w:num>
  <w:num w:numId="5" w16cid:durableId="683869690">
    <w:abstractNumId w:val="8"/>
  </w:num>
  <w:num w:numId="6" w16cid:durableId="746154158">
    <w:abstractNumId w:val="7"/>
  </w:num>
  <w:num w:numId="7" w16cid:durableId="1293563371">
    <w:abstractNumId w:val="2"/>
  </w:num>
  <w:num w:numId="8" w16cid:durableId="398985329">
    <w:abstractNumId w:val="1"/>
  </w:num>
  <w:num w:numId="9" w16cid:durableId="1972199605">
    <w:abstractNumId w:val="9"/>
  </w:num>
  <w:num w:numId="10" w16cid:durableId="1719743106">
    <w:abstractNumId w:val="3"/>
  </w:num>
  <w:num w:numId="11" w16cid:durableId="364523369">
    <w:abstractNumId w:val="10"/>
  </w:num>
  <w:num w:numId="12" w16cid:durableId="137273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345060">
    <w:abstractNumId w:val="10"/>
  </w:num>
  <w:num w:numId="14" w16cid:durableId="742799120">
    <w:abstractNumId w:val="10"/>
  </w:num>
  <w:num w:numId="15" w16cid:durableId="654454485">
    <w:abstractNumId w:val="0"/>
  </w:num>
  <w:num w:numId="16" w16cid:durableId="733550406">
    <w:abstractNumId w:val="10"/>
  </w:num>
  <w:num w:numId="17" w16cid:durableId="1479305931">
    <w:abstractNumId w:val="10"/>
  </w:num>
  <w:num w:numId="18" w16cid:durableId="1612742452">
    <w:abstractNumId w:val="10"/>
  </w:num>
  <w:num w:numId="19" w16cid:durableId="2054130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5685140">
    <w:abstractNumId w:val="10"/>
  </w:num>
  <w:num w:numId="21" w16cid:durableId="966862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A4675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0B9E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6F49E9"/>
    <w:rsid w:val="007157EF"/>
    <w:rsid w:val="00716425"/>
    <w:rsid w:val="00721A4C"/>
    <w:rsid w:val="007273F7"/>
    <w:rsid w:val="00734186"/>
    <w:rsid w:val="007351D6"/>
    <w:rsid w:val="00737D07"/>
    <w:rsid w:val="007412F0"/>
    <w:rsid w:val="00760906"/>
    <w:rsid w:val="00784722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707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618C6"/>
    <w:rsid w:val="00F73511"/>
    <w:rsid w:val="00F84B85"/>
    <w:rsid w:val="00F876CB"/>
    <w:rsid w:val="00F95DA6"/>
    <w:rsid w:val="00F9732F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</TotalTime>
  <Pages>2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BRUNO KOSTIUK</cp:lastModifiedBy>
  <cp:revision>3</cp:revision>
  <cp:lastPrinted>2011-03-01T23:31:00Z</cp:lastPrinted>
  <dcterms:created xsi:type="dcterms:W3CDTF">2023-09-01T13:37:00Z</dcterms:created>
  <dcterms:modified xsi:type="dcterms:W3CDTF">2024-11-05T10:22:00Z</dcterms:modified>
</cp:coreProperties>
</file>